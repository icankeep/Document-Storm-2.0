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6239510</wp:posOffset>
                </wp:positionV>
                <wp:extent cx="457200" cy="205740"/>
                <wp:effectExtent l="15240" t="8890" r="22860" b="21590"/>
                <wp:wrapNone/>
                <wp:docPr id="34" name="左右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189605" y="7077710"/>
                          <a:ext cx="457200" cy="2057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79.15pt;margin-top:491.3pt;height:16.2pt;width:36pt;rotation:5898240f;z-index:251819008;v-text-anchor:middle;mso-width-relative:page;mso-height-relative:page;" fillcolor="#A5A5A5 [3206]" filled="t" stroked="t" coordsize="21600,21600" o:gfxdata="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CBCuJ2QAAAAwBAAAP&#10;AAAAAAAAAAEAIAAAACIAAABkcnMvZG93bnJldi54bWxQSwECFAAUAAAACACHTuJATALc0IkCAADy&#10;BAAADgAAAAAAAAABACAAAAAoAQAAZHJzL2Uyb0RvYy54bWxQSwUGAAAAAAYABgBZAQAAIwYAAAAA&#10;" adj="4860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6780530</wp:posOffset>
                </wp:positionV>
                <wp:extent cx="264795" cy="135255"/>
                <wp:effectExtent l="8890" t="15240" r="15875" b="17145"/>
                <wp:wrapNone/>
                <wp:docPr id="33" name="左右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5165" y="5736590"/>
                          <a:ext cx="264795" cy="13525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297.35pt;margin-top:533.9pt;height:10.65pt;width:20.85pt;z-index:251817984;v-text-anchor:middle;mso-width-relative:page;mso-height-relative:page;" fillcolor="#A5A5A5 [3206]" filled="t" stroked="t" coordsize="21600,21600" o:gfxdata="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5PS4H2wAAAA0BAAAPAAAA&#10;AAAAAAEAIAAAACIAAABkcnMvZG93bnJldi54bWxQSwECFAAUAAAACACHTuJAv01+3oQCAADkBAAA&#10;DgAAAAAAAAABACAAAAAqAQAAZHJzL2Uyb0RvYy54bWxQSwUGAAAAAAYABgBZAQAAIAYAAAAA&#10;" adj="5516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4050665</wp:posOffset>
                </wp:positionH>
                <wp:positionV relativeFrom="paragraph">
                  <wp:posOffset>4763770</wp:posOffset>
                </wp:positionV>
                <wp:extent cx="213360" cy="563880"/>
                <wp:effectExtent l="15240" t="6350" r="15240" b="8890"/>
                <wp:wrapNone/>
                <wp:docPr id="32" name="下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4145" y="5678170"/>
                          <a:ext cx="213360" cy="563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18.95pt;margin-top:375.1pt;height:44.4pt;width:16.8pt;z-index:251816960;v-text-anchor:middle;mso-width-relative:page;mso-height-relative:page;" fillcolor="#A5A5A5 [3206]" filled="t" stroked="t" coordsize="21600,21600" o:gfxdata="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YD8Bc3AAAAAsBAAAPAAAAAAAAAAEAIAAA&#10;ACIAAABkcnMvZG93bnJldi54bWxQSwECFAAUAAAACACHTuJAtzb6uXoCAADcBAAADgAAAAAAAAAB&#10;ACAAAAArAQAAZHJzL2Uyb0RvYy54bWxQSwUGAAAAAAYABgBZAQAAFwYAAAAA&#10;" adj="17514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1871345</wp:posOffset>
                </wp:positionH>
                <wp:positionV relativeFrom="paragraph">
                  <wp:posOffset>5380990</wp:posOffset>
                </wp:positionV>
                <wp:extent cx="1607820" cy="289560"/>
                <wp:effectExtent l="6350" t="6350" r="16510" b="889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0045" y="6348730"/>
                          <a:ext cx="16078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CPU 模块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35pt;margin-top:423.7pt;height:22.8pt;width:126.6pt;z-index:251815936;v-text-anchor:middle;mso-width-relative:page;mso-height-relative:page;" fillcolor="#5B9BD5 [3204]" filled="t" stroked="t" coordsize="21600,21600" o:gfxdata="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L5hWHd4AAAALAQAADwAAAAAAAAAB&#10;ACAAAAAiAAAAZHJzL2Rvd25yZXYueG1sUEsBAhQAFAAAAAgAh07iQMHR80x8AgAA4AQAAA4AAAAA&#10;AAAAAQAgAAAALQ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CPU 模块 Cluster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5705475</wp:posOffset>
                </wp:positionV>
                <wp:extent cx="778510" cy="358140"/>
                <wp:effectExtent l="6350" t="6350" r="7620" b="1651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CPU模块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7.35pt;margin-top:449.25pt;height:28.2pt;width:61.3pt;z-index:251808768;v-text-anchor:middle;mso-width-relative:page;mso-height-relative:page;" fillcolor="#5B9BD5 [3204]" filled="t" stroked="t" coordsize="21600,21600" arcsize="0.166666666666667" o:gfxdata="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t+JjLWAAAACwEAAA8AAAAAAAAAAQAg&#10;AAAAIgAAAGRycy9kb3ducmV2LnhtbFBLAQIUABQAAAAIAIdO4kBeDypPggIAAN4EAAAOAAAAAAAA&#10;AAEAIAAAACU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CPU模块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5705475</wp:posOffset>
                </wp:positionV>
                <wp:extent cx="778510" cy="358140"/>
                <wp:effectExtent l="6350" t="6350" r="7620" b="1651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CPU模块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7.55pt;margin-top:449.25pt;height:28.2pt;width:61.3pt;z-index:251814912;v-text-anchor:middle;mso-width-relative:page;mso-height-relative:page;" fillcolor="#5B9BD5 [3204]" filled="t" stroked="t" coordsize="21600,21600" arcsize="0.166666666666667" o:gfxdata="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ZGzEQ2AAAAAsBAAAPAAAAAAAAAAEA&#10;IAAAACIAAABkcnMvZG93bnJldi54bWxQSwECFAAUAAAACACHTuJASuDcPoECAADeBA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CPU模块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5720715</wp:posOffset>
                </wp:positionV>
                <wp:extent cx="778510" cy="358140"/>
                <wp:effectExtent l="6350" t="6350" r="7620" b="1651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CPU模块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3.35pt;margin-top:450.45pt;height:28.2pt;width:61.3pt;z-index:251802624;v-text-anchor:middle;mso-width-relative:page;mso-height-relative:page;" fillcolor="#5B9BD5 [3204]" filled="t" stroked="t" coordsize="21600,21600" arcsize="0.166666666666667" o:gfxdata="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EJdst1wAAAAsBAAAPAAAAAAAAAAEA&#10;IAAAACIAAABkcnMvZG93bnJldi54bWxQSwECFAAUAAAACACHTuJARHqwD4ICAADe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CPU模块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5713095</wp:posOffset>
                </wp:positionV>
                <wp:extent cx="778510" cy="358140"/>
                <wp:effectExtent l="6350" t="6350" r="7620" b="1651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CPU模块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0.75pt;margin-top:449.85pt;height:28.2pt;width:61.3pt;z-index:251663360;v-text-anchor:middle;mso-width-relative:page;mso-height-relative:page;" fillcolor="#5B9BD5 [3204]" filled="t" stroked="t" coordsize="21600,21600" arcsize="0.166666666666667" o:gfxdata="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zG4r/XAAAACwEAAA8AAAAAAAAAAQAg&#10;AAAAIgAAAGRycy9kb3ducmV2LnhtbFBLAQIUABQAAAAIAIdO4kAIKkWEgQIAANwE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CPU模块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5309235</wp:posOffset>
                </wp:positionV>
                <wp:extent cx="4205605" cy="822325"/>
                <wp:effectExtent l="6350" t="6350" r="9525" b="952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605" cy="822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pt;margin-top:418.05pt;height:64.75pt;width:331.15pt;z-index:-251520000;v-text-anchor:middle;mso-width-relative:page;mso-height-relative:page;" fillcolor="#5B9BD5 [3204]" filled="t" stroked="t" coordsize="21600,21600" arcsize="0.166666666666667" o:gfxdata="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lS2H9tcAAAAKAQAADwAAAAAAAAAB&#10;ACAAAAAiAAAAZHJzL2Rvd25yZXYueG1sUEsBAhQAFAAAAAgAh07iQA4XWiODAgAA3wQAAA4AAAAA&#10;AAAAAQAgAAAAJ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4012565</wp:posOffset>
                </wp:positionH>
                <wp:positionV relativeFrom="paragraph">
                  <wp:posOffset>3382010</wp:posOffset>
                </wp:positionV>
                <wp:extent cx="243840" cy="777240"/>
                <wp:effectExtent l="15240" t="6350" r="15240" b="8890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5565" y="4296410"/>
                          <a:ext cx="243840" cy="777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15.95pt;margin-top:266.3pt;height:61.2pt;width:19.2pt;z-index:251788288;v-text-anchor:middle;mso-width-relative:page;mso-height-relative:page;" fillcolor="#A5A5A5 [3206]" filled="t" stroked="t" coordsize="21600,21600" o:gfxdata="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46S+PbAAAACwEAAA8AAAAAAAAAAQAgAAAA&#10;IgAAAGRycy9kb3ducmV2LnhtbFBLAQIUABQAAAAIAIdO4kCR24O6egIAANwEAAAOAAAAAAAAAAEA&#10;IAAAACoBAABkcnMvZTJvRG9jLnhtbFBLBQYAAAAABgAGAFkBAAAWBgAAAAA=&#10;" adj="18212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3602355</wp:posOffset>
                </wp:positionH>
                <wp:positionV relativeFrom="paragraph">
                  <wp:posOffset>2334260</wp:posOffset>
                </wp:positionV>
                <wp:extent cx="709930" cy="226060"/>
                <wp:effectExtent l="15240" t="8890" r="17780" b="12700"/>
                <wp:wrapNone/>
                <wp:docPr id="23" name="左右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4744085" y="3034030"/>
                          <a:ext cx="709930" cy="2260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283.65pt;margin-top:183.8pt;height:17.8pt;width:55.9pt;rotation:5898240f;z-index:251787264;v-text-anchor:middle;mso-width-relative:page;mso-height-relative:page;" fillcolor="#A5A5A5 [3206]" filled="t" stroked="t" coordsize="21600,21600" o:gfxdata="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csVge2gAAAAsB&#10;AAAPAAAAAAAAAAEAIAAAACIAAABkcnMvZG93bnJldi54bWxQSwECFAAUAAAACACHTuJAo5YIP4sC&#10;AADyBAAADgAAAAAAAAABACAAAAApAQAAZHJzL2Uyb0RvYy54bWxQSwUGAAAAAAYABgBZAQAAJgYA&#10;AAAA&#10;" adj="3438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1514475</wp:posOffset>
                </wp:positionV>
                <wp:extent cx="1737360" cy="579120"/>
                <wp:effectExtent l="6350" t="6350" r="8890" b="889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网站前台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7.55pt;margin-top:119.25pt;height:45.6pt;width:136.8pt;z-index:251659264;v-text-anchor:middle;mso-width-relative:page;mso-height-relative:page;" fillcolor="#5B9BD5 [3204]" filled="t" stroked="t" coordsize="21600,21600" arcsize="0.166666666666667" o:gfxdata="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XQh3C1wAAAAsBAAAPAAAAAAAAAAEA&#10;IAAAACIAAABkcnMvZG93bnJldi54bWxQSwECFAAUAAAACACHTuJAnQ3gT4ICAADd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网站前台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3038475</wp:posOffset>
                </wp:positionV>
                <wp:extent cx="358140" cy="106680"/>
                <wp:effectExtent l="8890" t="15240" r="13970" b="15240"/>
                <wp:wrapNone/>
                <wp:docPr id="22" name="左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8705" y="3968115"/>
                          <a:ext cx="358140" cy="10668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93.55pt;margin-top:239.25pt;height:8.4pt;width:28.2pt;z-index:251786240;v-text-anchor:middle;mso-width-relative:page;mso-height-relative:page;" fillcolor="#A5A5A5 [3206]" filled="t" stroked="t" coordsize="21600,21600" o:gfxdata="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akRkL2gAAAAsBAAAPAAAAAAAA&#10;AAEAIAAAACIAAABkcnMvZG93bnJldi54bWxQSwECFAAUAAAACACHTuJA4Dh+XIICAADkBAAADgAA&#10;AAAAAAABACAAAAApAQAAZHJzL2Uyb0RvYy54bWxQSwUGAAAAAAYABgBZAQAAHQYAAAAA&#10;" adj="3217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3053715</wp:posOffset>
                </wp:positionV>
                <wp:extent cx="190500" cy="91440"/>
                <wp:effectExtent l="8890" t="15240" r="13970" b="15240"/>
                <wp:wrapNone/>
                <wp:docPr id="21" name="左右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3785" y="3968115"/>
                          <a:ext cx="190500" cy="914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94.55pt;margin-top:240.45pt;height:7.2pt;width:15pt;z-index:251785216;v-text-anchor:middle;mso-width-relative:page;mso-height-relative:page;" fillcolor="#A5A5A5 [3206]" filled="t" stroked="t" coordsize="21600,21600" o:gfxdata="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1JfT31gAAAAsBAAAPAAAAAAAA&#10;AAEAIAAAACIAAABkcnMvZG93bnJldi54bWxQSwECFAAUAAAACACHTuJAfU7HzYYCAADjBAAADgAA&#10;AAAAAAABACAAAAAlAQAAZHJzL2Uyb0RvYy54bWxQSwUGAAAAAAYABgBZAQAAHQYAAAAA&#10;" adj="5184,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2794000</wp:posOffset>
                </wp:positionV>
                <wp:extent cx="754380" cy="633095"/>
                <wp:effectExtent l="6350" t="6350" r="16510" b="15875"/>
                <wp:wrapNone/>
                <wp:docPr id="20" name="圆柱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330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33.95pt;margin-top:220pt;height:49.85pt;width:59.4pt;z-index:251784192;v-text-anchor:middle;mso-width-relative:page;mso-height-relative:page;" fillcolor="#5B9BD5 [3204]" filled="t" stroked="t" coordsize="21600,21600" o:gfxdata="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w1DwNoAAAAKAQAADwAAAAAAAAABACAAAAAiAAAAZHJz&#10;L2Rvd25yZXYueG1sUEsBAhQAFAAAAAgAh07iQD27Pwt0AgAA1QQAAA4AAAAAAAAAAQAgAAAAKQEA&#10;AGRycy9lMm9Eb2MueG1sUEsFBgAAAAAGAAYAWQEAAA8G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2787015</wp:posOffset>
                </wp:positionV>
                <wp:extent cx="1037590" cy="625475"/>
                <wp:effectExtent l="6350" t="6350" r="7620" b="825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62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Common模块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0.65pt;margin-top:219.45pt;height:49.25pt;width:81.7pt;z-index:251686912;v-text-anchor:middle;mso-width-relative:page;mso-height-relative:page;" fillcolor="#5B9BD5 [3204]" filled="t" stroked="t" coordsize="21600,21600" arcsize="0.166666666666667" o:gfxdata="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uL9oo9cAAAAKAQAADwAAAAAAAAAB&#10;ACAAAAAiAAAAZHJzL2Rvd25yZXYueG1sUEsBAhQAFAAAAAgAh07iQCEqAlKDAgAA3wQAAA4AAAAA&#10;AAAAAQAgAAAAJ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Common模块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6535420</wp:posOffset>
                </wp:positionV>
                <wp:extent cx="754380" cy="633095"/>
                <wp:effectExtent l="6350" t="6350" r="16510" b="15875"/>
                <wp:wrapNone/>
                <wp:docPr id="18" name="圆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330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317.15pt;margin-top:514.6pt;height:49.85pt;width:59.4pt;z-index:251720704;v-text-anchor:middle;mso-width-relative:page;mso-height-relative:page;" fillcolor="#5B9BD5 [3204]" filled="t" stroked="t" coordsize="21600,21600" o:gfxdata="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3xlv3bAAAADQEAAA8AAAAAAAAAAQAgAAAAIgAAAGRy&#10;cy9kb3ducmV2LnhtbFBLAQIUABQAAAAIAIdO4kApMSowdAIAANUEAAAOAAAAAAAAAAEAIAAAACoB&#10;AABkcnMvZTJvRG9jLnhtbFBLBQYAAAAABgAGAFkBAAAQ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3517265</wp:posOffset>
                </wp:positionH>
                <wp:positionV relativeFrom="paragraph">
                  <wp:posOffset>4189095</wp:posOffset>
                </wp:positionV>
                <wp:extent cx="1189990" cy="563880"/>
                <wp:effectExtent l="6350" t="6350" r="7620" b="889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6.95pt;margin-top:329.85pt;height:44.4pt;width:93.7pt;z-index:251685888;v-text-anchor:middle;mso-width-relative:page;mso-height-relative:page;" fillcolor="#5B9BD5 [3204]" filled="t" stroked="t" coordsize="21600,21600" arcsize="0.166666666666667" o:gfxdata="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NUrLM1gAAAAoBAAAPAAAAAAAAAAEAIAAA&#10;ACIAAABkcnMvZG93bnJldi54bWxQSwECFAAUAAAACACHTuJA/C65gIACAADeBA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Topic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4173855</wp:posOffset>
                </wp:positionV>
                <wp:extent cx="4205605" cy="579120"/>
                <wp:effectExtent l="6350" t="6350" r="9525" b="889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605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ActiveMQ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pt;margin-top:328.65pt;height:45.6pt;width:331.15pt;z-index:251665408;v-text-anchor:middle;mso-width-relative:page;mso-height-relative:page;" fillcolor="#5B9BD5 [3204]" filled="t" stroked="t" coordsize="21600,21600" arcsize="0.166666666666667" o:gfxdata="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C4bP91wAAAAsBAAAPAAAAAAAAAAEA&#10;IAAAACIAAABkcnMvZG93bnJldi54bWxQSwECFAAUAAAACACHTuJAjrbiioICAADd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ActiveMQ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6574155</wp:posOffset>
                </wp:positionV>
                <wp:extent cx="3284855" cy="548640"/>
                <wp:effectExtent l="6350" t="6350" r="15875" b="889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855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Common模块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.95pt;margin-top:517.65pt;height:43.2pt;width:258.65pt;z-index:251661312;v-text-anchor:middle;mso-width-relative:page;mso-height-relative:page;" fillcolor="#5B9BD5 [3204]" filled="t" stroked="t" coordsize="21600,21600" arcsize="0.166666666666667" o:gfxdata="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3HRhN1wAAAAsBAAAPAAAAAAAAAAEA&#10;IAAAACIAAABkcnMvZG93bnJldi54bWxQSwECFAAUAAAACACHTuJA76/MQYICAADd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Common模块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2794635</wp:posOffset>
                </wp:positionV>
                <wp:extent cx="1737360" cy="579120"/>
                <wp:effectExtent l="6350" t="6350" r="8890" b="889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9865" y="2261235"/>
                          <a:ext cx="173736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MVC模块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2.35pt;margin-top:220.05pt;height:45.6pt;width:136.8pt;z-index:251658240;v-text-anchor:middle;mso-width-relative:page;mso-height-relative:page;" fillcolor="#5B9BD5 [3204]" filled="t" stroked="t" coordsize="21600,21600" arcsize="0.166666666666667" o:gfxdata="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FiWFErXAAAACwEA&#10;AA8AAAAAAAAAAQAgAAAAIgAAAGRycy9kb3ducmV2LnhtbFBLAQIUABQAAAAIAIdO4kAivRkajQIA&#10;AOkEAAAOAAAAAAAAAAEAIAAAACY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MVC模块</w:t>
                      </w:r>
                    </w:p>
                  </w:txbxContent>
                </v:textbox>
              </v:roundrect>
            </w:pict>
          </mc:Fallback>
        </mc:AlternateContent>
      </w:r>
      <w:r>
        <w:drawing>
          <wp:inline distT="0" distB="0" distL="114300" distR="114300">
            <wp:extent cx="1257300" cy="64008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912D5E"/>
    <w:rsid w:val="27912D5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se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2019-09-11T12:17:00Z</dcterms:created>
  <dc:creator>passer</dc:creator>
  <cp:lastModifiedBy>passer</cp:lastModifiedBy>
  <dcterms:modified xsi:type="dcterms:W3CDTF">2019-09-11T12:46:50Z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